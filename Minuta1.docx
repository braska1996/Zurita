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DAB725" w14:textId="77777777" w:rsidR="00835990" w:rsidRDefault="00835990">
      <w:pPr>
        <w:pStyle w:val="Ttulo1"/>
        <w:rPr>
          <w:b/>
          <w:color w:val="0000FF"/>
        </w:rPr>
      </w:pPr>
      <w:r>
        <w:rPr>
          <w:b/>
          <w:color w:val="0000FF"/>
        </w:rPr>
        <w:t>MEETING MINUTES</w:t>
      </w:r>
    </w:p>
    <w:p w14:paraId="1AB0AF0E" w14:textId="77777777" w:rsidR="00835990" w:rsidRDefault="00835990">
      <w:pPr>
        <w:pStyle w:val="Ttulo5"/>
      </w:pPr>
    </w:p>
    <w:p w14:paraId="073870CD" w14:textId="77777777" w:rsidR="00835990" w:rsidRDefault="00835990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835990" w14:paraId="7F2FA80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B4C0B3E" w14:textId="77777777" w:rsidR="00835990" w:rsidRDefault="00835990">
            <w:pPr>
              <w:pStyle w:val="Ttulo4"/>
              <w:rPr>
                <w:i w:val="0"/>
              </w:rPr>
            </w:pPr>
            <w:r>
              <w:rPr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4F5807CA" w14:textId="3C8D8238" w:rsidR="00835990" w:rsidRDefault="00831F24">
            <w:pPr>
              <w:pStyle w:val="Ttulo4"/>
              <w:rPr>
                <w:i w:val="0"/>
                <w:sz w:val="20"/>
              </w:rPr>
            </w:pPr>
            <w:proofErr w:type="spellStart"/>
            <w:r>
              <w:rPr>
                <w:i w:val="0"/>
                <w:sz w:val="20"/>
              </w:rPr>
              <w:t>Tienda</w:t>
            </w:r>
            <w:proofErr w:type="spellEnd"/>
            <w:r>
              <w:rPr>
                <w:i w:val="0"/>
                <w:sz w:val="20"/>
              </w:rPr>
              <w:t xml:space="preserve"> </w:t>
            </w:r>
            <w:proofErr w:type="spellStart"/>
            <w:r>
              <w:rPr>
                <w:i w:val="0"/>
                <w:sz w:val="20"/>
              </w:rPr>
              <w:t>Zuritas</w:t>
            </w:r>
            <w:proofErr w:type="spellEnd"/>
          </w:p>
        </w:tc>
      </w:tr>
      <w:tr w:rsidR="00835990" w14:paraId="18F33AB2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4EC221" w14:textId="2D5DC9F9" w:rsidR="00835990" w:rsidRDefault="00835990" w:rsidP="00831F24">
            <w:pPr>
              <w:pStyle w:val="Ttulo4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</w:rPr>
              <w:t xml:space="preserve"> </w:t>
            </w:r>
          </w:p>
        </w:tc>
        <w:tc>
          <w:tcPr>
            <w:tcW w:w="3060" w:type="dxa"/>
          </w:tcPr>
          <w:p w14:paraId="027A49E1" w14:textId="6A1B1E14" w:rsidR="00835990" w:rsidRDefault="00831F24" w:rsidP="00EC13E0">
            <w:pPr>
              <w:pStyle w:val="Ttulo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20/1/2017</w:t>
            </w:r>
          </w:p>
        </w:tc>
        <w:tc>
          <w:tcPr>
            <w:tcW w:w="1800" w:type="dxa"/>
            <w:shd w:val="pct12" w:color="auto" w:fill="FFFFFF"/>
          </w:tcPr>
          <w:p w14:paraId="2870E0B5" w14:textId="77777777"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Location:</w:t>
            </w:r>
          </w:p>
        </w:tc>
        <w:tc>
          <w:tcPr>
            <w:tcW w:w="2880" w:type="dxa"/>
          </w:tcPr>
          <w:p w14:paraId="0D693A6E" w14:textId="27C5B9E8" w:rsidR="00835990" w:rsidRDefault="00831F24">
            <w:pPr>
              <w:pStyle w:val="Ttulo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Aula 10</w:t>
            </w:r>
            <w:r w:rsidR="005F2350">
              <w:rPr>
                <w:i w:val="0"/>
                <w:sz w:val="20"/>
              </w:rPr>
              <w:t xml:space="preserve">, UTL </w:t>
            </w:r>
            <w:proofErr w:type="spellStart"/>
            <w:r w:rsidR="005F2350">
              <w:rPr>
                <w:i w:val="0"/>
                <w:sz w:val="20"/>
              </w:rPr>
              <w:t>Acámbaro</w:t>
            </w:r>
            <w:proofErr w:type="spellEnd"/>
            <w:r w:rsidR="005F2350">
              <w:rPr>
                <w:i w:val="0"/>
                <w:sz w:val="20"/>
              </w:rPr>
              <w:t>.</w:t>
            </w:r>
          </w:p>
        </w:tc>
      </w:tr>
      <w:tr w:rsidR="00835990" w14:paraId="10CA441E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461F8300" w14:textId="77777777"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Minutes Prepared By:</w:t>
            </w:r>
          </w:p>
        </w:tc>
        <w:tc>
          <w:tcPr>
            <w:tcW w:w="3060" w:type="dxa"/>
          </w:tcPr>
          <w:p w14:paraId="41F163A7" w14:textId="0277276E" w:rsidR="00835990" w:rsidRDefault="00831F24">
            <w:pPr>
              <w:pStyle w:val="Ttulo4"/>
              <w:rPr>
                <w:i w:val="0"/>
                <w:sz w:val="20"/>
              </w:rPr>
            </w:pPr>
            <w:proofErr w:type="spellStart"/>
            <w:r>
              <w:rPr>
                <w:i w:val="0"/>
                <w:sz w:val="20"/>
              </w:rPr>
              <w:t>Bryallan</w:t>
            </w:r>
            <w:proofErr w:type="spellEnd"/>
            <w:r>
              <w:rPr>
                <w:i w:val="0"/>
                <w:sz w:val="20"/>
              </w:rPr>
              <w:t xml:space="preserve"> Guillermo Rios Aguilar</w:t>
            </w:r>
          </w:p>
        </w:tc>
        <w:tc>
          <w:tcPr>
            <w:tcW w:w="1800" w:type="dxa"/>
            <w:shd w:val="pct12" w:color="auto" w:fill="FFFFFF"/>
          </w:tcPr>
          <w:p w14:paraId="6488D089" w14:textId="77777777"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Charge time to:</w:t>
            </w:r>
          </w:p>
        </w:tc>
        <w:tc>
          <w:tcPr>
            <w:tcW w:w="2880" w:type="dxa"/>
          </w:tcPr>
          <w:p w14:paraId="6FB513EC" w14:textId="59DB0600" w:rsidR="00835990" w:rsidRDefault="003A2441">
            <w:pPr>
              <w:pStyle w:val="Ttulo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9:30</w:t>
            </w:r>
            <w:r w:rsidR="005F2350">
              <w:rPr>
                <w:i w:val="0"/>
                <w:sz w:val="20"/>
              </w:rPr>
              <w:t xml:space="preserve"> am.</w:t>
            </w:r>
          </w:p>
        </w:tc>
      </w:tr>
    </w:tbl>
    <w:p w14:paraId="3AA3DE48" w14:textId="77777777" w:rsidR="00835990" w:rsidRDefault="00835990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35990" w14:paraId="1D84A20F" w14:textId="77777777" w:rsidTr="007917C9">
        <w:trPr>
          <w:cantSplit/>
        </w:trPr>
        <w:tc>
          <w:tcPr>
            <w:tcW w:w="10080" w:type="dxa"/>
            <w:shd w:val="clear" w:color="auto" w:fill="333399"/>
          </w:tcPr>
          <w:p w14:paraId="3B935084" w14:textId="77777777" w:rsidR="00835990" w:rsidRDefault="00835990">
            <w:pPr>
              <w:pStyle w:val="Ttulo3"/>
            </w:pPr>
            <w:r>
              <w:t>1. Purpose of Meeting</w:t>
            </w:r>
          </w:p>
        </w:tc>
      </w:tr>
      <w:tr w:rsidR="00835990" w14:paraId="21F92739" w14:textId="77777777">
        <w:trPr>
          <w:cantSplit/>
          <w:trHeight w:val="252"/>
        </w:trPr>
        <w:tc>
          <w:tcPr>
            <w:tcW w:w="10080" w:type="dxa"/>
          </w:tcPr>
          <w:p w14:paraId="0449E595" w14:textId="4670FE45" w:rsidR="00835990" w:rsidRDefault="003A2441" w:rsidP="003A2441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Manage</w:t>
            </w:r>
            <w:r w:rsidR="005924FB">
              <w:rPr>
                <w:sz w:val="20"/>
              </w:rPr>
              <w:t xml:space="preserve"> and determine</w:t>
            </w:r>
            <w:r>
              <w:rPr>
                <w:sz w:val="20"/>
              </w:rPr>
              <w:t xml:space="preserve"> the human r</w:t>
            </w:r>
            <w:r w:rsidRPr="003A2441">
              <w:rPr>
                <w:sz w:val="20"/>
              </w:rPr>
              <w:t>esources</w:t>
            </w:r>
            <w:r w:rsidR="005924FB">
              <w:rPr>
                <w:sz w:val="20"/>
              </w:rPr>
              <w:t>,</w:t>
            </w:r>
            <w:r>
              <w:rPr>
                <w:sz w:val="20"/>
              </w:rPr>
              <w:t xml:space="preserve"> determine the functional requriments</w:t>
            </w:r>
            <w:r w:rsidR="005924FB">
              <w:rPr>
                <w:sz w:val="20"/>
              </w:rPr>
              <w:t xml:space="preserve"> of the project</w:t>
            </w:r>
          </w:p>
        </w:tc>
      </w:tr>
    </w:tbl>
    <w:p w14:paraId="6E6281FB" w14:textId="77777777" w:rsidR="00835990" w:rsidRDefault="0083599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559"/>
        <w:gridCol w:w="2835"/>
        <w:gridCol w:w="1626"/>
      </w:tblGrid>
      <w:tr w:rsidR="00835990" w14:paraId="22DCBFAA" w14:textId="77777777" w:rsidTr="00F72A40">
        <w:trPr>
          <w:cantSplit/>
        </w:trPr>
        <w:tc>
          <w:tcPr>
            <w:tcW w:w="10080" w:type="dxa"/>
            <w:gridSpan w:val="4"/>
            <w:tcBorders>
              <w:bottom w:val="nil"/>
            </w:tcBorders>
            <w:shd w:val="clear" w:color="auto" w:fill="333399"/>
          </w:tcPr>
          <w:p w14:paraId="542176F0" w14:textId="2B7791D4" w:rsidR="00835990" w:rsidRDefault="00835990" w:rsidP="00BE4ECA">
            <w:pPr>
              <w:pStyle w:val="Ttulo3"/>
            </w:pPr>
            <w:r>
              <w:t>2. Attendance at Meeting</w:t>
            </w:r>
            <w:r>
              <w:rPr>
                <w:sz w:val="22"/>
              </w:rPr>
              <w:t xml:space="preserve">  </w:t>
            </w:r>
          </w:p>
        </w:tc>
      </w:tr>
      <w:tr w:rsidR="00835990" w14:paraId="3AA8E775" w14:textId="77777777" w:rsidTr="00A9229D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09B19482" w14:textId="77777777"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Name</w:t>
            </w:r>
          </w:p>
        </w:tc>
        <w:tc>
          <w:tcPr>
            <w:tcW w:w="2559" w:type="dxa"/>
            <w:tcBorders>
              <w:top w:val="nil"/>
              <w:bottom w:val="nil"/>
            </w:tcBorders>
            <w:shd w:val="pct12" w:color="auto" w:fill="FFFFFF"/>
          </w:tcPr>
          <w:p w14:paraId="7C9AF818" w14:textId="77777777"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Department</w:t>
            </w:r>
            <w:proofErr w:type="gramStart"/>
            <w:r>
              <w:rPr>
                <w:b/>
                <w:i w:val="0"/>
                <w:sz w:val="20"/>
              </w:rPr>
              <w:t>./</w:t>
            </w:r>
            <w:proofErr w:type="gramEnd"/>
            <w:r>
              <w:rPr>
                <w:b/>
                <w:i w:val="0"/>
                <w:sz w:val="20"/>
              </w:rPr>
              <w:t>Division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pct12" w:color="auto" w:fill="FFFFFF"/>
          </w:tcPr>
          <w:p w14:paraId="602CABC0" w14:textId="77777777"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E-mail</w:t>
            </w:r>
          </w:p>
        </w:tc>
        <w:tc>
          <w:tcPr>
            <w:tcW w:w="1626" w:type="dxa"/>
            <w:tcBorders>
              <w:top w:val="nil"/>
              <w:bottom w:val="nil"/>
            </w:tcBorders>
            <w:shd w:val="pct12" w:color="auto" w:fill="FFFFFF"/>
          </w:tcPr>
          <w:p w14:paraId="2CC5C87B" w14:textId="77777777"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Phone</w:t>
            </w:r>
          </w:p>
        </w:tc>
      </w:tr>
      <w:tr w:rsidR="00835990" w14:paraId="05236989" w14:textId="77777777" w:rsidTr="00A9229D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C445FF" w14:textId="0FD64DDB" w:rsidR="00835990" w:rsidRDefault="000641E3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Yemisi Sarai Cruz G</w:t>
            </w:r>
            <w:r w:rsidR="00A115A7">
              <w:rPr>
                <w:sz w:val="20"/>
              </w:rPr>
              <w:t>uido</w:t>
            </w:r>
          </w:p>
        </w:tc>
        <w:tc>
          <w:tcPr>
            <w:tcW w:w="2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BE4751" w14:textId="5253082B" w:rsidR="00835990" w:rsidRDefault="00835990">
            <w:pPr>
              <w:pStyle w:val="CovFormText"/>
              <w:rPr>
                <w:sz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C2B5AE" w14:textId="4C625CFB" w:rsidR="00835990" w:rsidRDefault="005924FB">
            <w:pPr>
              <w:pStyle w:val="CovFormText"/>
              <w:rPr>
                <w:sz w:val="20"/>
              </w:rPr>
            </w:pPr>
            <w:hyperlink r:id="rId8" w:history="1">
              <w:r w:rsidRPr="004C71D7">
                <w:rPr>
                  <w:rStyle w:val="Hipervnculo"/>
                  <w:sz w:val="20"/>
                </w:rPr>
                <w:t>yemi_cruz90@hotmail.com</w:t>
              </w:r>
            </w:hyperlink>
            <w:r>
              <w:rPr>
                <w:sz w:val="20"/>
              </w:rPr>
              <w:t xml:space="preserve"> </w:t>
            </w: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EC0CA73" w14:textId="7A4E5439" w:rsidR="00835990" w:rsidRDefault="00835990">
            <w:pPr>
              <w:pStyle w:val="CovFormText"/>
              <w:rPr>
                <w:sz w:val="20"/>
              </w:rPr>
            </w:pPr>
          </w:p>
        </w:tc>
      </w:tr>
      <w:tr w:rsidR="00835990" w14:paraId="6B5497DD" w14:textId="77777777" w:rsidTr="00A9229D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945262" w14:textId="37B62527" w:rsidR="00835990" w:rsidRDefault="000641E3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Julio Cesar Gutierrez C</w:t>
            </w:r>
            <w:r w:rsidR="00A115A7">
              <w:rPr>
                <w:sz w:val="20"/>
              </w:rPr>
              <w:t xml:space="preserve">elis </w:t>
            </w:r>
          </w:p>
        </w:tc>
        <w:tc>
          <w:tcPr>
            <w:tcW w:w="2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295A7B" w14:textId="566D430B" w:rsidR="00835990" w:rsidRDefault="00835990">
            <w:pPr>
              <w:pStyle w:val="CovFormText"/>
              <w:rPr>
                <w:sz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811B91" w14:textId="5687B929" w:rsidR="00835990" w:rsidRDefault="000641E3">
            <w:pPr>
              <w:pStyle w:val="CovFormText"/>
              <w:rPr>
                <w:sz w:val="20"/>
              </w:rPr>
            </w:pPr>
            <w:hyperlink r:id="rId9" w:history="1">
              <w:r w:rsidRPr="004C71D7">
                <w:rPr>
                  <w:rStyle w:val="Hipervnculo"/>
                  <w:sz w:val="20"/>
                </w:rPr>
                <w:t>Julio88@gmail.com</w:t>
              </w:r>
            </w:hyperlink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C0B5F52" w14:textId="6574BDE0" w:rsidR="00835990" w:rsidRDefault="00835990">
            <w:pPr>
              <w:pStyle w:val="CovFormText"/>
              <w:rPr>
                <w:sz w:val="20"/>
              </w:rPr>
            </w:pPr>
          </w:p>
        </w:tc>
      </w:tr>
      <w:tr w:rsidR="00835990" w14:paraId="542147B0" w14:textId="77777777" w:rsidTr="00A9229D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52F9A4" w14:textId="616C0873" w:rsidR="00835990" w:rsidRDefault="000641E3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Santos Bautista H</w:t>
            </w:r>
            <w:r w:rsidR="00A115A7">
              <w:rPr>
                <w:sz w:val="20"/>
              </w:rPr>
              <w:t>ernandez</w:t>
            </w:r>
          </w:p>
        </w:tc>
        <w:tc>
          <w:tcPr>
            <w:tcW w:w="2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3FC1E6" w14:textId="38B1ECA4" w:rsidR="00835990" w:rsidRDefault="00835990">
            <w:pPr>
              <w:pStyle w:val="CovFormText"/>
              <w:rPr>
                <w:sz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FE6CAB" w14:textId="224254FF" w:rsidR="00835990" w:rsidRDefault="000641E3">
            <w:pPr>
              <w:pStyle w:val="CovFormText"/>
              <w:rPr>
                <w:sz w:val="20"/>
              </w:rPr>
            </w:pPr>
            <w:hyperlink r:id="rId10" w:history="1">
              <w:r w:rsidRPr="004C71D7">
                <w:rPr>
                  <w:rStyle w:val="Hipervnculo"/>
                  <w:sz w:val="20"/>
                </w:rPr>
                <w:t>Santospro@gmail.com</w:t>
              </w:r>
            </w:hyperlink>
            <w:r w:rsidR="005924FB">
              <w:rPr>
                <w:sz w:val="20"/>
              </w:rPr>
              <w:t xml:space="preserve"> </w:t>
            </w: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09BCD56" w14:textId="0307784F" w:rsidR="00835990" w:rsidRDefault="00835990">
            <w:pPr>
              <w:pStyle w:val="CovFormText"/>
              <w:rPr>
                <w:sz w:val="20"/>
              </w:rPr>
            </w:pPr>
          </w:p>
        </w:tc>
      </w:tr>
      <w:tr w:rsidR="00835990" w14:paraId="30F7DD76" w14:textId="77777777" w:rsidTr="00A9229D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C816E9" w14:textId="6E75CD79" w:rsidR="00835990" w:rsidRDefault="000641E3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Bryallan Guillermo Rios Aguilar</w:t>
            </w:r>
          </w:p>
        </w:tc>
        <w:tc>
          <w:tcPr>
            <w:tcW w:w="2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23B8AA" w14:textId="1CD01BC8" w:rsidR="00835990" w:rsidRDefault="00835990">
            <w:pPr>
              <w:pStyle w:val="CovFormText"/>
              <w:rPr>
                <w:sz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7051AA" w14:textId="4CB1A134" w:rsidR="00835990" w:rsidRDefault="005924FB">
            <w:pPr>
              <w:pStyle w:val="CovFormText"/>
              <w:rPr>
                <w:sz w:val="20"/>
              </w:rPr>
            </w:pPr>
            <w:hyperlink r:id="rId11" w:history="1">
              <w:r w:rsidRPr="004C71D7">
                <w:rPr>
                  <w:rStyle w:val="Hipervnculo"/>
                  <w:sz w:val="20"/>
                </w:rPr>
                <w:t>Braska1996@gmail.com</w:t>
              </w:r>
            </w:hyperlink>
            <w:r>
              <w:rPr>
                <w:sz w:val="20"/>
              </w:rPr>
              <w:t xml:space="preserve"> </w:t>
            </w: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6F99C8F" w14:textId="1637A739" w:rsidR="00835990" w:rsidRDefault="00835990">
            <w:pPr>
              <w:pStyle w:val="CovFormText"/>
              <w:rPr>
                <w:sz w:val="20"/>
              </w:rPr>
            </w:pPr>
          </w:p>
        </w:tc>
      </w:tr>
    </w:tbl>
    <w:p w14:paraId="2FF7C498" w14:textId="77777777" w:rsidR="00835990" w:rsidRDefault="00835990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35990" w14:paraId="12237220" w14:textId="77777777" w:rsidTr="007917C9">
        <w:trPr>
          <w:cantSplit/>
        </w:trPr>
        <w:tc>
          <w:tcPr>
            <w:tcW w:w="10080" w:type="dxa"/>
            <w:shd w:val="clear" w:color="auto" w:fill="333399"/>
          </w:tcPr>
          <w:p w14:paraId="4F3DD50F" w14:textId="77777777" w:rsidR="00835990" w:rsidRDefault="00835990">
            <w:pPr>
              <w:pStyle w:val="Ttulo3"/>
            </w:pPr>
            <w:r>
              <w:t xml:space="preserve">3. Meeting </w:t>
            </w:r>
            <w:r>
              <w:rPr>
                <w:sz w:val="24"/>
              </w:rPr>
              <w:t>Agenda</w:t>
            </w:r>
            <w:r>
              <w:rPr>
                <w:sz w:val="22"/>
              </w:rPr>
              <w:t xml:space="preserve"> </w:t>
            </w:r>
          </w:p>
        </w:tc>
      </w:tr>
      <w:tr w:rsidR="00835990" w14:paraId="00331CE6" w14:textId="77777777">
        <w:trPr>
          <w:cantSplit/>
        </w:trPr>
        <w:tc>
          <w:tcPr>
            <w:tcW w:w="10080" w:type="dxa"/>
          </w:tcPr>
          <w:p w14:paraId="74DDE8A6" w14:textId="10006A51" w:rsidR="00835990" w:rsidRDefault="0091060F" w:rsidP="005925DB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Determine the human resources</w:t>
            </w:r>
          </w:p>
        </w:tc>
      </w:tr>
    </w:tbl>
    <w:p w14:paraId="43E848F2" w14:textId="77777777" w:rsidR="00835990" w:rsidRDefault="00835990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35990" w14:paraId="4AC41519" w14:textId="77777777" w:rsidTr="007917C9">
        <w:trPr>
          <w:cantSplit/>
          <w:tblHeader/>
        </w:trPr>
        <w:tc>
          <w:tcPr>
            <w:tcW w:w="10080" w:type="dxa"/>
            <w:shd w:val="clear" w:color="auto" w:fill="333399"/>
          </w:tcPr>
          <w:p w14:paraId="414337E5" w14:textId="77777777" w:rsidR="00835990" w:rsidRDefault="00835990">
            <w:pPr>
              <w:pStyle w:val="Ttulo3"/>
            </w:pPr>
            <w:r>
              <w:t>4.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835990" w14:paraId="07B8D5DE" w14:textId="77777777">
        <w:trPr>
          <w:cantSplit/>
        </w:trPr>
        <w:tc>
          <w:tcPr>
            <w:tcW w:w="10080" w:type="dxa"/>
          </w:tcPr>
          <w:p w14:paraId="5F6A2FCE" w14:textId="4F6D20B4" w:rsidR="00835990" w:rsidRDefault="0091060F">
            <w:pPr>
              <w:pStyle w:val="CovFormText"/>
              <w:keepNext/>
              <w:rPr>
                <w:sz w:val="20"/>
              </w:rPr>
            </w:pPr>
            <w:r>
              <w:rPr>
                <w:sz w:val="20"/>
              </w:rPr>
              <w:t>Agree the decisions of the members of the project</w:t>
            </w:r>
          </w:p>
        </w:tc>
      </w:tr>
    </w:tbl>
    <w:p w14:paraId="58F16BEE" w14:textId="77777777" w:rsidR="00835990" w:rsidRDefault="0083599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835990" w14:paraId="1809F98F" w14:textId="77777777" w:rsidTr="005B5E24">
        <w:trPr>
          <w:cantSplit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333399"/>
          </w:tcPr>
          <w:p w14:paraId="40C671D6" w14:textId="02D2D517" w:rsidR="00835990" w:rsidRDefault="00835990" w:rsidP="001E56AA">
            <w:pPr>
              <w:pStyle w:val="Ttulo3"/>
              <w:keepLines/>
            </w:pPr>
            <w:r>
              <w:lastRenderedPageBreak/>
              <w:t xml:space="preserve">5.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  </w:t>
            </w:r>
          </w:p>
        </w:tc>
      </w:tr>
      <w:tr w:rsidR="00835990" w14:paraId="6EC72323" w14:textId="77777777" w:rsidTr="005B5E24">
        <w:trPr>
          <w:cantSplit/>
        </w:trPr>
        <w:tc>
          <w:tcPr>
            <w:tcW w:w="6300" w:type="dxa"/>
            <w:tcBorders>
              <w:top w:val="nil"/>
              <w:bottom w:val="nil"/>
            </w:tcBorders>
            <w:shd w:val="pct12" w:color="auto" w:fill="FFFFFF"/>
          </w:tcPr>
          <w:p w14:paraId="51B79C1E" w14:textId="77777777" w:rsidR="00835990" w:rsidRDefault="00835990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pct12" w:color="auto" w:fill="FFFFFF"/>
          </w:tcPr>
          <w:p w14:paraId="0BED1B72" w14:textId="77777777" w:rsidR="00835990" w:rsidRDefault="00835990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22429126" w14:textId="77777777" w:rsidR="00835990" w:rsidRDefault="00835990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Due Date</w:t>
            </w:r>
          </w:p>
        </w:tc>
      </w:tr>
      <w:tr w:rsidR="00835990" w14:paraId="17D8E766" w14:textId="77777777" w:rsidTr="005B5E24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9BE8BA" w14:textId="6D4577C5" w:rsidR="00835990" w:rsidRDefault="001E56AA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Determine the human resources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3C20E1" w14:textId="1D10A50D" w:rsidR="00835990" w:rsidRDefault="001E56AA" w:rsidP="00EC13E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YSCG,JCGC,SBH,BGRA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DC6347F" w14:textId="22989E18" w:rsidR="00835990" w:rsidRDefault="001E56AA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20/01/2017</w:t>
            </w:r>
          </w:p>
        </w:tc>
      </w:tr>
      <w:tr w:rsidR="00835990" w14:paraId="086F9C3F" w14:textId="77777777" w:rsidTr="005B5E24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31DFCF" w14:textId="53F5C54D" w:rsidR="00835990" w:rsidRDefault="001E56AA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Make the plannign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640B66" w14:textId="6D6AAA48" w:rsidR="00835990" w:rsidRDefault="001E56AA" w:rsidP="00EC13E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YSCG,JCGC,SBH,BGRA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C1623FE" w14:textId="4D1F3EB8" w:rsidR="00835990" w:rsidRDefault="001E56AA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20/01/2017</w:t>
            </w:r>
          </w:p>
        </w:tc>
      </w:tr>
      <w:tr w:rsidR="005B5E24" w14:paraId="2892D364" w14:textId="77777777" w:rsidTr="005B5E24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C9CF9D" w14:textId="42B5EE0A" w:rsidR="005B5E24" w:rsidRDefault="005B5E24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Make the list of functional requeriments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2E92C1" w14:textId="0855563F" w:rsidR="005B5E24" w:rsidRDefault="005B5E24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YSCG,JCGC,SBH,BGRA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6C0ABFE" w14:textId="7C4AB57A" w:rsidR="005B5E24" w:rsidRDefault="005B5E24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20/01/2017</w:t>
            </w:r>
          </w:p>
        </w:tc>
      </w:tr>
      <w:tr w:rsidR="005B5E24" w14:paraId="42AE36CE" w14:textId="77777777" w:rsidTr="005B5E24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C46BF0" w14:textId="1CD7B18A" w:rsidR="005B5E24" w:rsidRDefault="005B5E24" w:rsidP="004C4BE0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6D8A0A" w14:textId="740198AA" w:rsidR="005B5E24" w:rsidRDefault="005B5E24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2556FC9" w14:textId="76009786" w:rsidR="005B5E24" w:rsidRDefault="005B5E24">
            <w:pPr>
              <w:pStyle w:val="CovFormText"/>
              <w:keepNext/>
              <w:keepLines/>
              <w:rPr>
                <w:sz w:val="20"/>
              </w:rPr>
            </w:pPr>
          </w:p>
        </w:tc>
      </w:tr>
      <w:tr w:rsidR="005B5E24" w14:paraId="74195A9E" w14:textId="77777777" w:rsidTr="005B5E24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794CF0" w14:textId="3C06A3EA" w:rsidR="005B5E24" w:rsidRDefault="005B5E24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894D55" w14:textId="5F82E7E2" w:rsidR="005B5E24" w:rsidRDefault="005B5E24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6688DEC" w14:textId="19C2C16B" w:rsidR="005B5E24" w:rsidRDefault="005B5E24">
            <w:pPr>
              <w:pStyle w:val="CovFormText"/>
              <w:keepNext/>
              <w:keepLines/>
              <w:rPr>
                <w:sz w:val="20"/>
              </w:rPr>
            </w:pPr>
          </w:p>
        </w:tc>
      </w:tr>
      <w:tr w:rsidR="005B5E24" w14:paraId="76E2610F" w14:textId="77777777" w:rsidTr="005B5E24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AC1D31" w14:textId="751DC4F1" w:rsidR="005B5E24" w:rsidRDefault="005B5E24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E8DA90" w14:textId="3DB8C9AD" w:rsidR="005B5E24" w:rsidRDefault="005B5E24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F158027" w14:textId="65CB278A" w:rsidR="005B5E24" w:rsidRDefault="005B5E24">
            <w:pPr>
              <w:pStyle w:val="CovFormText"/>
              <w:keepNext/>
              <w:keepLines/>
              <w:rPr>
                <w:sz w:val="20"/>
              </w:rPr>
            </w:pPr>
          </w:p>
        </w:tc>
      </w:tr>
      <w:tr w:rsidR="005B5E24" w14:paraId="6A9702AF" w14:textId="77777777" w:rsidTr="005B5E24">
        <w:trPr>
          <w:cantSplit/>
        </w:trPr>
        <w:tc>
          <w:tcPr>
            <w:tcW w:w="630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0BDB472" w14:textId="601F83C9" w:rsidR="005B5E24" w:rsidRDefault="005B5E24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8C02686" w14:textId="6D292FE6" w:rsidR="005B5E24" w:rsidRDefault="005B5E24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4E92A37E" w14:textId="12193C40" w:rsidR="005B5E24" w:rsidRDefault="005B5E24">
            <w:pPr>
              <w:pStyle w:val="CovFormText"/>
              <w:keepNext/>
              <w:keepLines/>
              <w:rPr>
                <w:sz w:val="20"/>
              </w:rPr>
            </w:pPr>
          </w:p>
        </w:tc>
      </w:tr>
    </w:tbl>
    <w:p w14:paraId="0BB64EF8" w14:textId="77777777" w:rsidR="00835990" w:rsidRDefault="00835990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835990" w14:paraId="61735AEE" w14:textId="77777777" w:rsidTr="007917C9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33399"/>
          </w:tcPr>
          <w:p w14:paraId="6C004566" w14:textId="77777777" w:rsidR="00835990" w:rsidRDefault="00835990">
            <w:pPr>
              <w:pStyle w:val="Ttulo3"/>
              <w:keepLines/>
            </w:pPr>
            <w:r>
              <w:t>6. Next Meeting</w:t>
            </w:r>
          </w:p>
        </w:tc>
      </w:tr>
      <w:tr w:rsidR="00835990" w14:paraId="47D0E713" w14:textId="77777777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174467D" w14:textId="1D10272D" w:rsidR="00835990" w:rsidRDefault="00835990" w:rsidP="005B5E24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Date:  </w:t>
            </w:r>
            <w:bookmarkStart w:id="0" w:name="_GoBack"/>
            <w:bookmarkEnd w:id="0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0DDB7" w14:textId="5921161C" w:rsidR="00835990" w:rsidRDefault="005B5E24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28/01/2017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60660B6" w14:textId="77777777" w:rsidR="00835990" w:rsidRDefault="00835990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91EE6" w14:textId="655A15B3" w:rsidR="00835990" w:rsidRDefault="005B5E24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9:30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1E35643" w14:textId="77777777" w:rsidR="00835990" w:rsidRDefault="00835990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13A28" w14:textId="4BFF5296" w:rsidR="00835990" w:rsidRDefault="005B5E24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Aula 10, UTL</w:t>
            </w:r>
          </w:p>
        </w:tc>
      </w:tr>
      <w:tr w:rsidR="00835990" w14:paraId="038B3E8A" w14:textId="77777777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43D95E0" w14:textId="77777777" w:rsidR="00835990" w:rsidRDefault="00835990">
            <w:pPr>
              <w:pStyle w:val="Encabezado"/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AB8146" w14:textId="77777777" w:rsidR="00835990" w:rsidRDefault="00835990">
            <w:pPr>
              <w:pStyle w:val="Encabezado"/>
              <w:keepNext/>
              <w:keepLines/>
              <w:spacing w:before="60" w:after="60"/>
              <w:rPr>
                <w:b w:val="0"/>
                <w:sz w:val="20"/>
              </w:rPr>
            </w:pPr>
          </w:p>
        </w:tc>
      </w:tr>
    </w:tbl>
    <w:p w14:paraId="0FEADB06" w14:textId="77777777" w:rsidR="00835990" w:rsidRDefault="00835990">
      <w:pPr>
        <w:pStyle w:val="Piedepgina"/>
        <w:tabs>
          <w:tab w:val="clear" w:pos="4320"/>
          <w:tab w:val="clear" w:pos="8640"/>
        </w:tabs>
      </w:pPr>
    </w:p>
    <w:sectPr w:rsidR="00835990">
      <w:headerReference w:type="default" r:id="rId12"/>
      <w:footerReference w:type="default" r:id="rId13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CBBFA0" w14:textId="77777777" w:rsidR="00EA70FF" w:rsidRDefault="00EA70FF">
      <w:r>
        <w:separator/>
      </w:r>
    </w:p>
  </w:endnote>
  <w:endnote w:type="continuationSeparator" w:id="0">
    <w:p w14:paraId="3A9508BA" w14:textId="77777777" w:rsidR="00EA70FF" w:rsidRDefault="00EA7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 Black">
    <w:altName w:val="Franklin Gothic Heavy"/>
    <w:charset w:val="00"/>
    <w:family w:val="swiss"/>
    <w:pitch w:val="variable"/>
    <w:sig w:usb0="00000001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04741F" w14:paraId="43CB77FC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6ED9D55F" w14:textId="77777777" w:rsidR="0004741F" w:rsidRDefault="0004741F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Template source: http://www.cvr-it.com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35DB940D" w14:textId="77777777" w:rsidR="0004741F" w:rsidRDefault="0004741F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5B5E24"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5B5E24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6FC6E067" w14:textId="77777777" w:rsidR="0004741F" w:rsidRDefault="000474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E37088" w14:textId="77777777" w:rsidR="00EA70FF" w:rsidRDefault="00EA70FF">
      <w:r>
        <w:separator/>
      </w:r>
    </w:p>
  </w:footnote>
  <w:footnote w:type="continuationSeparator" w:id="0">
    <w:p w14:paraId="18BAFDC1" w14:textId="77777777" w:rsidR="00EA70FF" w:rsidRDefault="00EA70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454"/>
      <w:gridCol w:w="2434"/>
      <w:gridCol w:w="6210"/>
    </w:tblGrid>
    <w:tr w:rsidR="0004741F" w14:paraId="188E93D2" w14:textId="77777777">
      <w:trPr>
        <w:cantSplit/>
        <w:trHeight w:val="1129"/>
      </w:trPr>
      <w:tc>
        <w:tcPr>
          <w:tcW w:w="1454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4E35C399" w14:textId="000FCCCA" w:rsidR="0004741F" w:rsidRDefault="0004741F">
          <w:pPr>
            <w:rPr>
              <w:rFonts w:ascii="Times New Roman" w:hAnsi="Times New Roman"/>
              <w:i/>
            </w:rPr>
          </w:pPr>
        </w:p>
      </w:tc>
      <w:tc>
        <w:tcPr>
          <w:tcW w:w="2434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7F9D92BB" w14:textId="5D1B6C1F" w:rsidR="0004741F" w:rsidRDefault="0004741F">
          <w:pPr>
            <w:rPr>
              <w:rFonts w:ascii="Arial Black" w:hAnsi="Arial Black"/>
            </w:rPr>
          </w:pPr>
        </w:p>
      </w:tc>
      <w:tc>
        <w:tcPr>
          <w:tcW w:w="6210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5B12FB14" w14:textId="77777777" w:rsidR="0004741F" w:rsidRDefault="0004741F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Meeting Minutes</w:t>
          </w:r>
          <w:r>
            <w:rPr>
              <w:i/>
              <w:sz w:val="20"/>
            </w:rPr>
            <w:t xml:space="preserve"> </w:t>
          </w:r>
        </w:p>
        <w:p w14:paraId="023724E2" w14:textId="7AF83F28" w:rsidR="0004741F" w:rsidRDefault="00A530AA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>Rev.DDT_09, 20/01/2017</w:t>
          </w:r>
        </w:p>
      </w:tc>
    </w:tr>
  </w:tbl>
  <w:p w14:paraId="30C9AF17" w14:textId="77777777" w:rsidR="0004741F" w:rsidRDefault="0004741F"/>
  <w:p w14:paraId="444EE0FE" w14:textId="77777777" w:rsidR="0004741F" w:rsidRDefault="0004741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19CA5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B38"/>
    <w:rsid w:val="00032050"/>
    <w:rsid w:val="0004741F"/>
    <w:rsid w:val="000641E3"/>
    <w:rsid w:val="000D44FB"/>
    <w:rsid w:val="000F4DA1"/>
    <w:rsid w:val="00180168"/>
    <w:rsid w:val="001E56AA"/>
    <w:rsid w:val="002C29DC"/>
    <w:rsid w:val="003916E9"/>
    <w:rsid w:val="003A2441"/>
    <w:rsid w:val="003E75AA"/>
    <w:rsid w:val="004C4BE0"/>
    <w:rsid w:val="005924FB"/>
    <w:rsid w:val="005925DB"/>
    <w:rsid w:val="005B5E24"/>
    <w:rsid w:val="005F2350"/>
    <w:rsid w:val="00640BC7"/>
    <w:rsid w:val="00692108"/>
    <w:rsid w:val="006F3B38"/>
    <w:rsid w:val="007917C9"/>
    <w:rsid w:val="00826F47"/>
    <w:rsid w:val="00831F24"/>
    <w:rsid w:val="00835990"/>
    <w:rsid w:val="0091060F"/>
    <w:rsid w:val="00965BEA"/>
    <w:rsid w:val="00976F08"/>
    <w:rsid w:val="00A115A7"/>
    <w:rsid w:val="00A42F26"/>
    <w:rsid w:val="00A530AA"/>
    <w:rsid w:val="00A9229D"/>
    <w:rsid w:val="00AA1B2E"/>
    <w:rsid w:val="00B74B8B"/>
    <w:rsid w:val="00BD6D58"/>
    <w:rsid w:val="00BE4ECA"/>
    <w:rsid w:val="00C21232"/>
    <w:rsid w:val="00CB513F"/>
    <w:rsid w:val="00CB7D35"/>
    <w:rsid w:val="00CC7417"/>
    <w:rsid w:val="00CD3B90"/>
    <w:rsid w:val="00D575B7"/>
    <w:rsid w:val="00D61EFA"/>
    <w:rsid w:val="00DA30FC"/>
    <w:rsid w:val="00E12E54"/>
    <w:rsid w:val="00EA70FF"/>
    <w:rsid w:val="00EC13E0"/>
    <w:rsid w:val="00ED48B5"/>
    <w:rsid w:val="00F03AE0"/>
    <w:rsid w:val="00F60C4E"/>
    <w:rsid w:val="00F62710"/>
    <w:rsid w:val="00F7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1FE8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Listaconnmeros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Encabezado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Textonotapie">
    <w:name w:val="footnote text"/>
    <w:basedOn w:val="Normal"/>
    <w:semiHidden/>
    <w:rPr>
      <w:sz w:val="18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deglobo">
    <w:name w:val="Balloon Text"/>
    <w:basedOn w:val="Normal"/>
    <w:link w:val="TextodegloboCar"/>
    <w:semiHidden/>
    <w:unhideWhenUsed/>
    <w:rsid w:val="00831F2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831F24"/>
    <w:rPr>
      <w:rFonts w:ascii="Tahoma" w:hAnsi="Tahoma" w:cs="Tahoma"/>
      <w:sz w:val="16"/>
      <w:szCs w:val="16"/>
      <w:lang w:val="en-US"/>
    </w:rPr>
  </w:style>
  <w:style w:type="character" w:styleId="Hipervnculo">
    <w:name w:val="Hyperlink"/>
    <w:basedOn w:val="Fuentedeprrafopredeter"/>
    <w:rsid w:val="000641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Listaconnmeros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Encabezado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Textonotapie">
    <w:name w:val="footnote text"/>
    <w:basedOn w:val="Normal"/>
    <w:semiHidden/>
    <w:rPr>
      <w:sz w:val="18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deglobo">
    <w:name w:val="Balloon Text"/>
    <w:basedOn w:val="Normal"/>
    <w:link w:val="TextodegloboCar"/>
    <w:semiHidden/>
    <w:unhideWhenUsed/>
    <w:rsid w:val="00831F2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831F24"/>
    <w:rPr>
      <w:rFonts w:ascii="Tahoma" w:hAnsi="Tahoma" w:cs="Tahoma"/>
      <w:sz w:val="16"/>
      <w:szCs w:val="16"/>
      <w:lang w:val="en-US"/>
    </w:rPr>
  </w:style>
  <w:style w:type="character" w:styleId="Hipervnculo">
    <w:name w:val="Hyperlink"/>
    <w:basedOn w:val="Fuentedeprrafopredeter"/>
    <w:rsid w:val="000641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mi_cruz90@hotmail.co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Braska1996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antospro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ulio88@g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0</TotalTime>
  <Pages>2</Pages>
  <Words>190</Words>
  <Characters>1051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Meeting Minutes Template</vt:lpstr>
      <vt:lpstr>Project Meeting Minutes Template</vt:lpstr>
    </vt:vector>
  </TitlesOfParts>
  <Company>CVR/IT Consulting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Copyright 2005 CVR/IT Consulting LLC._x000d_
All Rights Reserved.  No portion of this document may be reproduced or distributed without a valid license from the author.  For information on licensing see www.cvr-it.com or contact info@cvr-it.com</dc:description>
  <cp:lastModifiedBy>bgra</cp:lastModifiedBy>
  <cp:revision>2</cp:revision>
  <cp:lastPrinted>2002-09-23T15:13:00Z</cp:lastPrinted>
  <dcterms:created xsi:type="dcterms:W3CDTF">2017-01-21T04:06:00Z</dcterms:created>
  <dcterms:modified xsi:type="dcterms:W3CDTF">2017-01-21T04:06:00Z</dcterms:modified>
  <cp:category/>
</cp:coreProperties>
</file>